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6D0" w:rsidRPr="00946447" w:rsidRDefault="007D576C" w:rsidP="00813B71">
      <w:pPr>
        <w:pStyle w:val="Name"/>
      </w:pPr>
      <w:r w:rsidRPr="00946447">
        <w:t>David Rainwater</w:t>
      </w:r>
    </w:p>
    <w:p w:rsidR="001C06D0" w:rsidRPr="00946447" w:rsidRDefault="008A4B1A">
      <w:pPr>
        <w:pStyle w:val="Address"/>
      </w:pPr>
      <w:r w:rsidRPr="00946447">
        <w:t>1510 Waxman Dr.</w:t>
      </w:r>
      <w:r w:rsidR="00E66A5C" w:rsidRPr="00946447">
        <w:t xml:space="preserve">  </w:t>
      </w:r>
    </w:p>
    <w:p w:rsidR="001C06D0" w:rsidRPr="00946447" w:rsidRDefault="00E66A5C">
      <w:pPr>
        <w:pStyle w:val="Address"/>
      </w:pPr>
      <w:r w:rsidRPr="00946447">
        <w:t xml:space="preserve"> </w:t>
      </w:r>
      <w:r w:rsidR="007D576C" w:rsidRPr="00946447">
        <w:t>La Vergne</w:t>
      </w:r>
      <w:r w:rsidRPr="00946447">
        <w:t xml:space="preserve">, </w:t>
      </w:r>
      <w:r w:rsidR="007D576C" w:rsidRPr="00946447">
        <w:t>TN</w:t>
      </w:r>
      <w:r w:rsidRPr="00946447">
        <w:t xml:space="preserve"> </w:t>
      </w:r>
      <w:r w:rsidR="007D576C" w:rsidRPr="00946447">
        <w:t>37086</w:t>
      </w:r>
      <w:r w:rsidRPr="00946447">
        <w:t xml:space="preserve"> </w:t>
      </w:r>
    </w:p>
    <w:p w:rsidR="001C06D0" w:rsidRPr="00946447" w:rsidRDefault="007D576C">
      <w:pPr>
        <w:pStyle w:val="Address"/>
      </w:pPr>
      <w:r w:rsidRPr="00946447">
        <w:t>615-397-1478</w:t>
      </w:r>
    </w:p>
    <w:p w:rsidR="001C06D0" w:rsidRPr="00946447" w:rsidRDefault="007F128A">
      <w:pPr>
        <w:pStyle w:val="Address"/>
      </w:pPr>
      <w:r w:rsidRPr="00946447">
        <w:t>david.rainwater@outlook.com</w:t>
      </w:r>
    </w:p>
    <w:p w:rsidR="007F128A" w:rsidRPr="00946447" w:rsidRDefault="007F128A">
      <w:pPr>
        <w:pStyle w:val="Address"/>
      </w:pPr>
      <w:r w:rsidRPr="00946447">
        <w:t>www.linkedin.com/in/davidtrainwater</w:t>
      </w:r>
    </w:p>
    <w:p w:rsidR="001C06D0" w:rsidRPr="00946447" w:rsidRDefault="00E66A5C" w:rsidP="00813B71">
      <w:pPr>
        <w:pStyle w:val="ResumeHeadings"/>
        <w:spacing w:before="360"/>
        <w:rPr>
          <w:rFonts w:ascii="Verdana" w:hAnsi="Verdana"/>
        </w:rPr>
      </w:pPr>
      <w:r w:rsidRPr="00946447">
        <w:rPr>
          <w:rFonts w:ascii="Verdana" w:hAnsi="Verdana"/>
        </w:rPr>
        <w:t>Education</w:t>
      </w:r>
    </w:p>
    <w:p w:rsidR="007D576C" w:rsidRPr="00946447" w:rsidRDefault="007D576C">
      <w:pPr>
        <w:pStyle w:val="BusinessNameDates"/>
      </w:pPr>
      <w:r w:rsidRPr="00946447">
        <w:t>Belmont University</w:t>
      </w:r>
      <w:r w:rsidRPr="00946447">
        <w:tab/>
      </w:r>
      <w:r w:rsidRPr="00946447">
        <w:tab/>
      </w:r>
      <w:r w:rsidRPr="00946447">
        <w:tab/>
      </w:r>
      <w:r w:rsidRPr="00946447">
        <w:tab/>
      </w:r>
      <w:r w:rsidRPr="00946447">
        <w:tab/>
      </w:r>
      <w:r w:rsidRPr="00946447">
        <w:tab/>
      </w:r>
      <w:r w:rsidRPr="00946447">
        <w:tab/>
      </w:r>
      <w:r w:rsidRPr="00946447">
        <w:tab/>
      </w:r>
      <w:r w:rsidRPr="00946447">
        <w:tab/>
      </w:r>
      <w:r w:rsidRPr="00946447">
        <w:tab/>
        <w:t>Nashville, TN</w:t>
      </w:r>
    </w:p>
    <w:p w:rsidR="007D576C" w:rsidRPr="00946447" w:rsidRDefault="007D576C">
      <w:pPr>
        <w:pStyle w:val="BusinessNameDates"/>
      </w:pPr>
      <w:r w:rsidRPr="00946447">
        <w:t xml:space="preserve">Pursuing Bachelor of Science, Computer </w:t>
      </w:r>
      <w:r w:rsidR="007F128A" w:rsidRPr="00946447">
        <w:t>Science; Minor Business Administration</w:t>
      </w:r>
    </w:p>
    <w:p w:rsidR="00597052" w:rsidRPr="00946447" w:rsidRDefault="00597052">
      <w:pPr>
        <w:pStyle w:val="BusinessNameDates"/>
      </w:pPr>
      <w:r w:rsidRPr="00946447">
        <w:t>Current Overall GPA: 3.8</w:t>
      </w:r>
    </w:p>
    <w:p w:rsidR="007D576C" w:rsidRPr="00946447" w:rsidRDefault="007D576C">
      <w:pPr>
        <w:pStyle w:val="BusinessNameDates"/>
      </w:pPr>
      <w:r w:rsidRPr="00946447">
        <w:t>Scheduled Graduation, May 2014</w:t>
      </w:r>
    </w:p>
    <w:p w:rsidR="00B57910" w:rsidRPr="00946447" w:rsidRDefault="007F128A" w:rsidP="00813B71">
      <w:pPr>
        <w:pStyle w:val="ResumeHeadings"/>
        <w:spacing w:before="360"/>
        <w:rPr>
          <w:rFonts w:ascii="Verdana" w:hAnsi="Verdana"/>
          <w:b w:val="0"/>
        </w:rPr>
      </w:pPr>
      <w:r w:rsidRPr="00946447">
        <w:rPr>
          <w:rFonts w:ascii="Verdana" w:hAnsi="Verdana"/>
        </w:rPr>
        <w:t>Relevant</w:t>
      </w:r>
      <w:r w:rsidR="00E66A5C" w:rsidRPr="00946447">
        <w:rPr>
          <w:rFonts w:ascii="Verdana" w:hAnsi="Verdana"/>
        </w:rPr>
        <w:t xml:space="preserve"> Experience</w:t>
      </w:r>
    </w:p>
    <w:p w:rsidR="00174AFA" w:rsidRPr="00946447" w:rsidRDefault="00946447" w:rsidP="007F128A">
      <w:pPr>
        <w:pStyle w:val="BusinessNameDates"/>
        <w:spacing w:before="240"/>
        <w:rPr>
          <w:b/>
        </w:rPr>
      </w:pPr>
      <w:r>
        <w:rPr>
          <w:b/>
        </w:rPr>
        <w:t>Deloitte US Firms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D4441" w:rsidRPr="00946447">
        <w:rPr>
          <w:b/>
        </w:rPr>
        <w:t>Summers of 2011</w:t>
      </w:r>
      <w:r w:rsidR="007F128A" w:rsidRPr="00946447">
        <w:rPr>
          <w:b/>
        </w:rPr>
        <w:t>-</w:t>
      </w:r>
      <w:r w:rsidR="006300AA" w:rsidRPr="00946447">
        <w:rPr>
          <w:b/>
        </w:rPr>
        <w:t xml:space="preserve"> 2013</w:t>
      </w:r>
    </w:p>
    <w:p w:rsidR="00174AFA" w:rsidRPr="00946447" w:rsidRDefault="00174AFA" w:rsidP="00174AFA">
      <w:pPr>
        <w:pStyle w:val="BusinessNameDates"/>
        <w:spacing w:before="120" w:after="120"/>
        <w:rPr>
          <w:u w:val="single"/>
        </w:rPr>
      </w:pPr>
      <w:r w:rsidRPr="00946447">
        <w:rPr>
          <w:b/>
        </w:rPr>
        <w:tab/>
      </w:r>
      <w:proofErr w:type="gramStart"/>
      <w:r w:rsidRPr="00946447">
        <w:rPr>
          <w:u w:val="single"/>
        </w:rPr>
        <w:t>ITS</w:t>
      </w:r>
      <w:proofErr w:type="gramEnd"/>
      <w:r w:rsidRPr="00946447">
        <w:rPr>
          <w:u w:val="single"/>
        </w:rPr>
        <w:t xml:space="preserve"> Intern</w:t>
      </w:r>
    </w:p>
    <w:p w:rsidR="00174AFA" w:rsidRPr="00946447" w:rsidRDefault="00174AFA" w:rsidP="00174AFA">
      <w:pPr>
        <w:pStyle w:val="BusinessNameDates"/>
        <w:numPr>
          <w:ilvl w:val="0"/>
          <w:numId w:val="30"/>
        </w:numPr>
      </w:pPr>
      <w:r w:rsidRPr="00946447">
        <w:t xml:space="preserve">Collaborated with </w:t>
      </w:r>
      <w:r w:rsidR="005D4441" w:rsidRPr="00946447">
        <w:t>C</w:t>
      </w:r>
      <w:r w:rsidRPr="00946447">
        <w:t>olleagues to assist users with troubleshooting</w:t>
      </w:r>
    </w:p>
    <w:p w:rsidR="00174AFA" w:rsidRPr="00946447" w:rsidRDefault="006300AA" w:rsidP="00174AFA">
      <w:pPr>
        <w:pStyle w:val="BusinessNameDates"/>
        <w:numPr>
          <w:ilvl w:val="0"/>
          <w:numId w:val="30"/>
        </w:numPr>
        <w:spacing w:before="180"/>
      </w:pPr>
      <w:r w:rsidRPr="00946447">
        <w:t>Imaged server blades, interacted with</w:t>
      </w:r>
      <w:r w:rsidR="00174AFA" w:rsidRPr="00946447">
        <w:t xml:space="preserve"> NAS</w:t>
      </w:r>
      <w:r w:rsidRPr="00946447">
        <w:t xml:space="preserve"> and SAN</w:t>
      </w:r>
    </w:p>
    <w:p w:rsidR="00174AFA" w:rsidRPr="00946447" w:rsidRDefault="00174AFA" w:rsidP="00174AFA">
      <w:pPr>
        <w:pStyle w:val="BusinessNameDates"/>
        <w:numPr>
          <w:ilvl w:val="0"/>
          <w:numId w:val="30"/>
        </w:numPr>
        <w:spacing w:before="180"/>
      </w:pPr>
      <w:r w:rsidRPr="00946447">
        <w:t>Performed Server Maintenance</w:t>
      </w:r>
      <w:r w:rsidR="006300AA" w:rsidRPr="00946447">
        <w:t xml:space="preserve"> and </w:t>
      </w:r>
      <w:r w:rsidR="005D4441" w:rsidRPr="00946447">
        <w:t>Installations</w:t>
      </w:r>
    </w:p>
    <w:p w:rsidR="00174AFA" w:rsidRPr="00946447" w:rsidRDefault="005D4441" w:rsidP="00174AFA">
      <w:pPr>
        <w:pStyle w:val="BusinessNameDates"/>
        <w:numPr>
          <w:ilvl w:val="0"/>
          <w:numId w:val="30"/>
        </w:numPr>
        <w:spacing w:before="180" w:after="120"/>
        <w:rPr>
          <w:b/>
        </w:rPr>
      </w:pPr>
      <w:r w:rsidRPr="00946447">
        <w:t>Created detailed Documentation of Network Changes</w:t>
      </w:r>
      <w:r w:rsidR="006300AA" w:rsidRPr="00946447">
        <w:t>, including IP Flows</w:t>
      </w:r>
    </w:p>
    <w:p w:rsidR="004160A4" w:rsidRPr="00946447" w:rsidRDefault="004160A4" w:rsidP="00813B71">
      <w:pPr>
        <w:pStyle w:val="BusinessNameDates"/>
        <w:spacing w:before="240"/>
        <w:rPr>
          <w:b/>
        </w:rPr>
      </w:pPr>
      <w:r w:rsidRPr="00946447">
        <w:rPr>
          <w:b/>
        </w:rPr>
        <w:t>Pencil Foundation</w:t>
      </w:r>
      <w:r w:rsidR="007F128A" w:rsidRPr="00946447">
        <w:rPr>
          <w:b/>
        </w:rPr>
        <w:tab/>
      </w:r>
      <w:r w:rsidR="007F128A" w:rsidRPr="00946447">
        <w:rPr>
          <w:b/>
        </w:rPr>
        <w:tab/>
      </w:r>
      <w:r w:rsidR="007F128A" w:rsidRPr="00946447">
        <w:rPr>
          <w:b/>
        </w:rPr>
        <w:tab/>
      </w:r>
      <w:r w:rsidR="007F128A" w:rsidRPr="00946447">
        <w:rPr>
          <w:b/>
        </w:rPr>
        <w:tab/>
      </w:r>
      <w:r w:rsidR="007F128A" w:rsidRPr="00946447">
        <w:rPr>
          <w:b/>
        </w:rPr>
        <w:tab/>
      </w:r>
      <w:r w:rsidR="007F128A" w:rsidRPr="00946447">
        <w:rPr>
          <w:b/>
        </w:rPr>
        <w:tab/>
      </w:r>
      <w:r w:rsidR="007F128A" w:rsidRPr="00946447">
        <w:rPr>
          <w:b/>
        </w:rPr>
        <w:tab/>
      </w:r>
      <w:r w:rsidR="007F128A" w:rsidRPr="00946447">
        <w:rPr>
          <w:b/>
        </w:rPr>
        <w:tab/>
      </w:r>
      <w:r w:rsidRPr="00946447">
        <w:rPr>
          <w:b/>
        </w:rPr>
        <w:t>August 2011-</w:t>
      </w:r>
      <w:r w:rsidR="007F128A" w:rsidRPr="00946447">
        <w:rPr>
          <w:b/>
        </w:rPr>
        <w:t>2013</w:t>
      </w:r>
    </w:p>
    <w:p w:rsidR="004160A4" w:rsidRPr="00946447" w:rsidRDefault="004160A4" w:rsidP="004160A4">
      <w:pPr>
        <w:pStyle w:val="BusinessNameDates"/>
        <w:spacing w:before="120"/>
        <w:rPr>
          <w:u w:val="single"/>
        </w:rPr>
      </w:pPr>
      <w:r w:rsidRPr="00946447">
        <w:rPr>
          <w:b/>
        </w:rPr>
        <w:tab/>
      </w:r>
      <w:r w:rsidRPr="00946447">
        <w:rPr>
          <w:u w:val="single"/>
        </w:rPr>
        <w:t>Assistant Career Specialist</w:t>
      </w:r>
      <w:bookmarkStart w:id="0" w:name="_GoBack"/>
      <w:bookmarkEnd w:id="0"/>
    </w:p>
    <w:p w:rsidR="00DD7F3A" w:rsidRPr="00946447" w:rsidRDefault="004160A4" w:rsidP="004160A4">
      <w:pPr>
        <w:pStyle w:val="BusinessNameDates"/>
        <w:numPr>
          <w:ilvl w:val="0"/>
          <w:numId w:val="31"/>
        </w:numPr>
        <w:spacing w:before="160"/>
      </w:pPr>
      <w:r w:rsidRPr="00946447">
        <w:t>Assist</w:t>
      </w:r>
      <w:r w:rsidR="007F128A" w:rsidRPr="00946447">
        <w:t>ed</w:t>
      </w:r>
      <w:r w:rsidRPr="00946447">
        <w:t xml:space="preserve"> with Middle School Career Exploration Program </w:t>
      </w:r>
    </w:p>
    <w:p w:rsidR="004160A4" w:rsidRPr="00946447" w:rsidRDefault="005D4441" w:rsidP="004160A4">
      <w:pPr>
        <w:pStyle w:val="BusinessNameDates"/>
        <w:numPr>
          <w:ilvl w:val="0"/>
          <w:numId w:val="31"/>
        </w:numPr>
        <w:spacing w:before="160"/>
      </w:pPr>
      <w:r w:rsidRPr="00946447">
        <w:t>A</w:t>
      </w:r>
      <w:r w:rsidR="004160A4" w:rsidRPr="00946447">
        <w:t>dministrate</w:t>
      </w:r>
      <w:r w:rsidR="007F128A" w:rsidRPr="00946447">
        <w:t>d</w:t>
      </w:r>
      <w:r w:rsidR="004160A4" w:rsidRPr="00946447">
        <w:t xml:space="preserve"> program domain</w:t>
      </w:r>
    </w:p>
    <w:p w:rsidR="004160A4" w:rsidRPr="00946447" w:rsidRDefault="004160A4" w:rsidP="004160A4">
      <w:pPr>
        <w:pStyle w:val="BusinessNameDates"/>
        <w:numPr>
          <w:ilvl w:val="0"/>
          <w:numId w:val="31"/>
        </w:numPr>
        <w:spacing w:before="120"/>
      </w:pPr>
      <w:r w:rsidRPr="00946447">
        <w:t>Lead Comcast Technology grant lessons</w:t>
      </w:r>
    </w:p>
    <w:p w:rsidR="006F0719" w:rsidRPr="00946447" w:rsidRDefault="006F0719" w:rsidP="006F0719">
      <w:pPr>
        <w:pStyle w:val="BusinessNameDates"/>
        <w:spacing w:before="240"/>
        <w:rPr>
          <w:b/>
        </w:rPr>
      </w:pPr>
      <w:r w:rsidRPr="00946447">
        <w:rPr>
          <w:b/>
        </w:rPr>
        <w:t>Belmont University Math/CSC Department</w:t>
      </w:r>
      <w:r w:rsidR="007F128A" w:rsidRPr="00946447">
        <w:rPr>
          <w:b/>
        </w:rPr>
        <w:tab/>
      </w:r>
      <w:r w:rsidR="007F128A" w:rsidRPr="00946447">
        <w:rPr>
          <w:b/>
        </w:rPr>
        <w:tab/>
      </w:r>
      <w:r w:rsidR="007F128A" w:rsidRPr="00946447">
        <w:rPr>
          <w:b/>
        </w:rPr>
        <w:tab/>
      </w:r>
      <w:r w:rsidR="007F128A" w:rsidRPr="00946447">
        <w:rPr>
          <w:b/>
        </w:rPr>
        <w:tab/>
      </w:r>
      <w:r w:rsidRPr="00946447">
        <w:rPr>
          <w:b/>
        </w:rPr>
        <w:t>August 2011-Present</w:t>
      </w:r>
    </w:p>
    <w:p w:rsidR="006F0719" w:rsidRPr="00946447" w:rsidRDefault="006F0719" w:rsidP="006F0719">
      <w:pPr>
        <w:pStyle w:val="BusinessNameDates"/>
        <w:spacing w:before="120"/>
        <w:rPr>
          <w:u w:val="single"/>
        </w:rPr>
      </w:pPr>
      <w:r w:rsidRPr="00946447">
        <w:rPr>
          <w:b/>
        </w:rPr>
        <w:tab/>
      </w:r>
      <w:r w:rsidRPr="00946447">
        <w:rPr>
          <w:u w:val="single"/>
        </w:rPr>
        <w:t>Lab Assistant</w:t>
      </w:r>
    </w:p>
    <w:p w:rsidR="006F0719" w:rsidRPr="00946447" w:rsidRDefault="007F128A" w:rsidP="006F0719">
      <w:pPr>
        <w:pStyle w:val="BusinessNameDates"/>
        <w:numPr>
          <w:ilvl w:val="0"/>
          <w:numId w:val="31"/>
        </w:numPr>
        <w:spacing w:before="160"/>
      </w:pPr>
      <w:r w:rsidRPr="00946447">
        <w:t>Perform</w:t>
      </w:r>
      <w:r w:rsidR="006F0719" w:rsidRPr="00946447">
        <w:t xml:space="preserve"> routine lab machine maintenance </w:t>
      </w:r>
      <w:r w:rsidRPr="00946447">
        <w:t>and upgrades</w:t>
      </w:r>
    </w:p>
    <w:p w:rsidR="006F0719" w:rsidRPr="00946447" w:rsidRDefault="006F0719" w:rsidP="006F0719">
      <w:pPr>
        <w:pStyle w:val="BusinessNameDates"/>
        <w:numPr>
          <w:ilvl w:val="0"/>
          <w:numId w:val="31"/>
        </w:numPr>
        <w:spacing w:before="160"/>
      </w:pPr>
      <w:r w:rsidRPr="00946447">
        <w:t>Troubleshoot issues with lab machines and C.O.W. laptops as needed</w:t>
      </w:r>
    </w:p>
    <w:p w:rsidR="005D4441" w:rsidRPr="00946447" w:rsidRDefault="006F0719" w:rsidP="007F128A">
      <w:pPr>
        <w:pStyle w:val="BusinessNameDates"/>
        <w:numPr>
          <w:ilvl w:val="0"/>
          <w:numId w:val="31"/>
        </w:numPr>
        <w:spacing w:before="120"/>
      </w:pPr>
      <w:r w:rsidRPr="00946447">
        <w:t>Administrate department’s Microsoft Dream Spark subscription</w:t>
      </w:r>
    </w:p>
    <w:tbl>
      <w:tblPr>
        <w:tblStyle w:val="LightShading"/>
        <w:tblpPr w:leftFromText="180" w:rightFromText="180" w:vertAnchor="text" w:horzAnchor="margin" w:tblpY="799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467"/>
        <w:gridCol w:w="3467"/>
        <w:gridCol w:w="3467"/>
      </w:tblGrid>
      <w:tr w:rsidR="00597052" w:rsidRPr="00946447" w:rsidTr="00B91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97052" w:rsidRPr="00946447" w:rsidRDefault="007445EB" w:rsidP="007445EB">
            <w:pPr>
              <w:pStyle w:val="Overviewbullets"/>
              <w:numPr>
                <w:ilvl w:val="0"/>
                <w:numId w:val="32"/>
              </w:numPr>
              <w:spacing w:after="0"/>
              <w:rPr>
                <w:b w:val="0"/>
              </w:rPr>
            </w:pPr>
            <w:r w:rsidRPr="00946447">
              <w:rPr>
                <w:b w:val="0"/>
              </w:rPr>
              <w:t>Office Suite</w:t>
            </w:r>
          </w:p>
          <w:p w:rsidR="00A00F9E" w:rsidRPr="00946447" w:rsidRDefault="00A00F9E" w:rsidP="00A00F9E">
            <w:pPr>
              <w:pStyle w:val="Overviewbullets"/>
              <w:numPr>
                <w:ilvl w:val="1"/>
                <w:numId w:val="32"/>
              </w:numPr>
              <w:spacing w:after="0"/>
              <w:ind w:left="1170"/>
              <w:rPr>
                <w:b w:val="0"/>
              </w:rPr>
            </w:pPr>
            <w:r w:rsidRPr="00946447">
              <w:rPr>
                <w:b w:val="0"/>
              </w:rPr>
              <w:t>Word</w:t>
            </w:r>
          </w:p>
          <w:p w:rsidR="00A00F9E" w:rsidRPr="00946447" w:rsidRDefault="00A00F9E" w:rsidP="00A00F9E">
            <w:pPr>
              <w:pStyle w:val="Overviewbullets"/>
              <w:numPr>
                <w:ilvl w:val="1"/>
                <w:numId w:val="32"/>
              </w:numPr>
              <w:spacing w:after="0"/>
              <w:ind w:left="1170"/>
              <w:rPr>
                <w:b w:val="0"/>
              </w:rPr>
            </w:pPr>
            <w:r w:rsidRPr="00946447">
              <w:rPr>
                <w:b w:val="0"/>
              </w:rPr>
              <w:t>Excel</w:t>
            </w:r>
          </w:p>
          <w:p w:rsidR="00A00F9E" w:rsidRPr="00946447" w:rsidRDefault="00A00F9E" w:rsidP="00A00F9E">
            <w:pPr>
              <w:pStyle w:val="Overviewbullets"/>
              <w:numPr>
                <w:ilvl w:val="1"/>
                <w:numId w:val="32"/>
              </w:numPr>
              <w:spacing w:after="0"/>
              <w:ind w:left="1170"/>
              <w:rPr>
                <w:b w:val="0"/>
              </w:rPr>
            </w:pPr>
            <w:r w:rsidRPr="00946447">
              <w:rPr>
                <w:b w:val="0"/>
              </w:rPr>
              <w:t>Visio</w:t>
            </w:r>
          </w:p>
          <w:p w:rsidR="005D4441" w:rsidRPr="00946447" w:rsidRDefault="005D4441" w:rsidP="005D4441">
            <w:pPr>
              <w:pStyle w:val="Overviewbullets"/>
              <w:numPr>
                <w:ilvl w:val="0"/>
                <w:numId w:val="0"/>
              </w:numPr>
              <w:spacing w:after="0"/>
            </w:pPr>
          </w:p>
        </w:tc>
        <w:tc>
          <w:tcPr>
            <w:tcW w:w="34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97052" w:rsidRPr="00946447" w:rsidRDefault="007445EB" w:rsidP="007445EB">
            <w:pPr>
              <w:pStyle w:val="Overviewbullets"/>
              <w:numPr>
                <w:ilvl w:val="0"/>
                <w:numId w:val="32"/>
              </w:numPr>
              <w:spacing w:after="0"/>
              <w:ind w:left="35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46447">
              <w:rPr>
                <w:b w:val="0"/>
              </w:rPr>
              <w:t>Object Oriented Programming</w:t>
            </w:r>
          </w:p>
          <w:p w:rsidR="00946447" w:rsidRPr="00946447" w:rsidRDefault="00946447" w:rsidP="00946447">
            <w:pPr>
              <w:pStyle w:val="Overviewbullets"/>
              <w:numPr>
                <w:ilvl w:val="1"/>
                <w:numId w:val="32"/>
              </w:numPr>
              <w:spacing w:after="0"/>
              <w:ind w:left="8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46447">
              <w:rPr>
                <w:b w:val="0"/>
              </w:rPr>
              <w:t>Java</w:t>
            </w:r>
          </w:p>
          <w:p w:rsidR="007445EB" w:rsidRPr="00946447" w:rsidRDefault="007445EB" w:rsidP="00A00F9E">
            <w:pPr>
              <w:pStyle w:val="Overviewbullets"/>
              <w:numPr>
                <w:ilvl w:val="1"/>
                <w:numId w:val="32"/>
              </w:numPr>
              <w:spacing w:after="0"/>
              <w:ind w:left="8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46447">
              <w:rPr>
                <w:b w:val="0"/>
              </w:rPr>
              <w:t>C++</w:t>
            </w:r>
          </w:p>
          <w:p w:rsidR="007445EB" w:rsidRPr="00946447" w:rsidRDefault="007445EB" w:rsidP="00A00F9E">
            <w:pPr>
              <w:pStyle w:val="Overviewbullets"/>
              <w:numPr>
                <w:ilvl w:val="1"/>
                <w:numId w:val="32"/>
              </w:numPr>
              <w:spacing w:after="0"/>
              <w:ind w:left="8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46447">
              <w:rPr>
                <w:b w:val="0"/>
              </w:rPr>
              <w:t>C</w:t>
            </w:r>
            <w:r w:rsidR="00A00F9E" w:rsidRPr="00946447">
              <w:rPr>
                <w:b w:val="0"/>
              </w:rPr>
              <w:t xml:space="preserve"> </w:t>
            </w:r>
            <w:r w:rsidR="00A00F9E" w:rsidRPr="00946447">
              <w:rPr>
                <w:rFonts w:ascii="Arial" w:eastAsia="Times New Roman" w:hAnsi="Arial" w:cs="Arial"/>
                <w:b w:val="0"/>
                <w:lang w:eastAsia="ja-JP"/>
              </w:rPr>
              <w:t>♯</w:t>
            </w:r>
          </w:p>
        </w:tc>
        <w:tc>
          <w:tcPr>
            <w:tcW w:w="34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D4441" w:rsidRPr="00946447" w:rsidRDefault="00A00F9E" w:rsidP="007445EB">
            <w:pPr>
              <w:pStyle w:val="Overviewbullets"/>
              <w:numPr>
                <w:ilvl w:val="0"/>
                <w:numId w:val="32"/>
              </w:num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46447">
              <w:rPr>
                <w:b w:val="0"/>
              </w:rPr>
              <w:t>Database management</w:t>
            </w:r>
          </w:p>
          <w:p w:rsidR="00A00F9E" w:rsidRPr="00946447" w:rsidRDefault="007F128A" w:rsidP="00A00F9E">
            <w:pPr>
              <w:pStyle w:val="Overviewbullets"/>
              <w:numPr>
                <w:ilvl w:val="1"/>
                <w:numId w:val="32"/>
              </w:numPr>
              <w:spacing w:after="0"/>
              <w:ind w:left="12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946447">
              <w:rPr>
                <w:b w:val="0"/>
              </w:rPr>
              <w:t>my</w:t>
            </w:r>
            <w:r w:rsidR="00A00F9E" w:rsidRPr="00946447">
              <w:rPr>
                <w:b w:val="0"/>
              </w:rPr>
              <w:t>SQL</w:t>
            </w:r>
            <w:proofErr w:type="spellEnd"/>
          </w:p>
          <w:p w:rsidR="00A00F9E" w:rsidRPr="00946447" w:rsidRDefault="00A00F9E" w:rsidP="00A00F9E">
            <w:pPr>
              <w:pStyle w:val="Overviewbullets"/>
              <w:numPr>
                <w:ilvl w:val="1"/>
                <w:numId w:val="32"/>
              </w:numPr>
              <w:spacing w:after="0"/>
              <w:ind w:left="12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46447">
              <w:rPr>
                <w:b w:val="0"/>
              </w:rPr>
              <w:t>Access</w:t>
            </w:r>
          </w:p>
          <w:p w:rsidR="00A00F9E" w:rsidRPr="00946447" w:rsidRDefault="00A00F9E" w:rsidP="00A00F9E">
            <w:pPr>
              <w:pStyle w:val="Overviewbullets"/>
              <w:numPr>
                <w:ilvl w:val="1"/>
                <w:numId w:val="32"/>
              </w:numPr>
              <w:spacing w:after="0"/>
              <w:ind w:left="12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46447">
              <w:rPr>
                <w:b w:val="0"/>
              </w:rPr>
              <w:t>Database mapping</w:t>
            </w:r>
          </w:p>
        </w:tc>
      </w:tr>
    </w:tbl>
    <w:p w:rsidR="00B91F10" w:rsidRPr="00946447" w:rsidRDefault="00E66A5C" w:rsidP="00B91F10">
      <w:pPr>
        <w:pStyle w:val="ResumeHeadings"/>
        <w:spacing w:before="360" w:after="0"/>
        <w:rPr>
          <w:rFonts w:ascii="Verdana" w:hAnsi="Verdana"/>
        </w:rPr>
      </w:pPr>
      <w:r w:rsidRPr="00946447">
        <w:rPr>
          <w:rFonts w:ascii="Verdana" w:hAnsi="Verdana"/>
        </w:rPr>
        <w:t>Skills</w:t>
      </w:r>
    </w:p>
    <w:p w:rsidR="00A00F9E" w:rsidRPr="00946447" w:rsidRDefault="00A00F9E" w:rsidP="00B91F10">
      <w:pPr>
        <w:pStyle w:val="ResumeHeadings"/>
        <w:spacing w:before="0" w:after="0"/>
        <w:rPr>
          <w:rFonts w:ascii="Verdana" w:hAnsi="Verdana"/>
        </w:rPr>
      </w:pPr>
      <w:r w:rsidRPr="00946447">
        <w:rPr>
          <w:rFonts w:ascii="Verdana" w:hAnsi="Verdana"/>
        </w:rPr>
        <w:t>Community Involvement</w:t>
      </w:r>
    </w:p>
    <w:tbl>
      <w:tblPr>
        <w:tblStyle w:val="TableGrid"/>
        <w:tblW w:w="0" w:type="auto"/>
        <w:jc w:val="center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6"/>
        <w:gridCol w:w="3427"/>
        <w:gridCol w:w="3420"/>
      </w:tblGrid>
      <w:tr w:rsidR="00A00F9E" w:rsidRPr="00946447" w:rsidTr="00F37F09">
        <w:trPr>
          <w:jc w:val="center"/>
        </w:trPr>
        <w:tc>
          <w:tcPr>
            <w:tcW w:w="3166" w:type="dxa"/>
          </w:tcPr>
          <w:p w:rsidR="00A00F9E" w:rsidRPr="00946447" w:rsidRDefault="00A00F9E" w:rsidP="00F37F09">
            <w:pPr>
              <w:pStyle w:val="Overviewbullets"/>
              <w:numPr>
                <w:ilvl w:val="0"/>
                <w:numId w:val="32"/>
              </w:numPr>
              <w:spacing w:after="0"/>
              <w:ind w:left="496"/>
            </w:pPr>
            <w:r w:rsidRPr="00946447">
              <w:t>Nashville Cares</w:t>
            </w:r>
          </w:p>
        </w:tc>
        <w:tc>
          <w:tcPr>
            <w:tcW w:w="3427" w:type="dxa"/>
          </w:tcPr>
          <w:p w:rsidR="00A00F9E" w:rsidRPr="00946447" w:rsidRDefault="00A00F9E" w:rsidP="00F37F09">
            <w:pPr>
              <w:pStyle w:val="Overviewbullets"/>
              <w:numPr>
                <w:ilvl w:val="0"/>
                <w:numId w:val="32"/>
              </w:numPr>
              <w:tabs>
                <w:tab w:val="left" w:pos="300"/>
              </w:tabs>
              <w:spacing w:after="0"/>
              <w:ind w:left="390" w:hanging="450"/>
            </w:pPr>
            <w:r w:rsidRPr="00946447">
              <w:t>Hands on Nashville</w:t>
            </w:r>
          </w:p>
        </w:tc>
        <w:tc>
          <w:tcPr>
            <w:tcW w:w="3420" w:type="dxa"/>
          </w:tcPr>
          <w:p w:rsidR="00A00F9E" w:rsidRPr="00946447" w:rsidRDefault="00A00F9E" w:rsidP="00F37F09">
            <w:pPr>
              <w:pStyle w:val="Overviewbullets"/>
              <w:numPr>
                <w:ilvl w:val="0"/>
                <w:numId w:val="32"/>
              </w:numPr>
              <w:spacing w:after="0"/>
              <w:ind w:left="833"/>
            </w:pPr>
            <w:r w:rsidRPr="00946447">
              <w:t>YMCA</w:t>
            </w:r>
          </w:p>
        </w:tc>
      </w:tr>
    </w:tbl>
    <w:p w:rsidR="007445EB" w:rsidRPr="00946447" w:rsidRDefault="007445EB">
      <w:pPr>
        <w:rPr>
          <w:b/>
          <w:bCs/>
          <w:spacing w:val="20"/>
          <w:sz w:val="38"/>
          <w:szCs w:val="20"/>
        </w:rPr>
      </w:pPr>
      <w:r w:rsidRPr="00946447">
        <w:br w:type="page"/>
      </w:r>
    </w:p>
    <w:p w:rsidR="00184272" w:rsidRPr="00946447" w:rsidRDefault="007445EB" w:rsidP="00813B71">
      <w:pPr>
        <w:pStyle w:val="Name"/>
      </w:pPr>
      <w:r w:rsidRPr="00946447">
        <w:lastRenderedPageBreak/>
        <w:t>D</w:t>
      </w:r>
      <w:r w:rsidR="00184272" w:rsidRPr="00946447">
        <w:t>avid Rainwater</w:t>
      </w:r>
    </w:p>
    <w:p w:rsidR="00184272" w:rsidRPr="00946447" w:rsidRDefault="00184272" w:rsidP="00184272">
      <w:pPr>
        <w:pStyle w:val="Address"/>
      </w:pPr>
      <w:r w:rsidRPr="00946447">
        <w:t>1510 Waxman Dr</w:t>
      </w:r>
      <w:r w:rsidR="008A4B1A" w:rsidRPr="00946447">
        <w:t>.</w:t>
      </w:r>
      <w:r w:rsidRPr="00946447">
        <w:t xml:space="preserve"> </w:t>
      </w:r>
    </w:p>
    <w:p w:rsidR="00184272" w:rsidRPr="00946447" w:rsidRDefault="00184272" w:rsidP="00184272">
      <w:pPr>
        <w:pStyle w:val="Address"/>
      </w:pPr>
      <w:r w:rsidRPr="00946447">
        <w:t xml:space="preserve"> La Vergne, TN, 37086 </w:t>
      </w:r>
    </w:p>
    <w:p w:rsidR="00184272" w:rsidRPr="00946447" w:rsidRDefault="00184272" w:rsidP="00184272">
      <w:pPr>
        <w:pStyle w:val="Address"/>
      </w:pPr>
      <w:r w:rsidRPr="00946447">
        <w:t>615-397-1478</w:t>
      </w:r>
    </w:p>
    <w:p w:rsidR="00184272" w:rsidRPr="00946447" w:rsidRDefault="00184272" w:rsidP="00184272">
      <w:pPr>
        <w:pStyle w:val="Address"/>
      </w:pPr>
      <w:r w:rsidRPr="00946447">
        <w:t>david.rainwater</w:t>
      </w:r>
      <w:r w:rsidR="005D4441" w:rsidRPr="00946447">
        <w:t>@outlook.com</w:t>
      </w:r>
    </w:p>
    <w:p w:rsidR="00184272" w:rsidRPr="00946447" w:rsidRDefault="00184272" w:rsidP="00184272">
      <w:pPr>
        <w:pStyle w:val="ResumeHeadings"/>
        <w:jc w:val="center"/>
        <w:rPr>
          <w:rFonts w:ascii="Verdana" w:hAnsi="Verdana"/>
        </w:rPr>
      </w:pPr>
      <w:r w:rsidRPr="00946447">
        <w:rPr>
          <w:rFonts w:ascii="Verdana" w:hAnsi="Verdana"/>
        </w:rPr>
        <w:t>References</w:t>
      </w:r>
    </w:p>
    <w:p w:rsidR="00184272" w:rsidRPr="00946447" w:rsidRDefault="00184272" w:rsidP="00184272">
      <w:pPr>
        <w:pStyle w:val="Overviewbullets"/>
        <w:numPr>
          <w:ilvl w:val="0"/>
          <w:numId w:val="0"/>
        </w:numPr>
        <w:spacing w:before="0" w:after="0"/>
        <w:ind w:left="360"/>
        <w:jc w:val="center"/>
      </w:pPr>
    </w:p>
    <w:p w:rsidR="00184272" w:rsidRPr="00946447" w:rsidRDefault="00184272" w:rsidP="0005291A">
      <w:pPr>
        <w:pStyle w:val="Overviewbullets"/>
        <w:numPr>
          <w:ilvl w:val="0"/>
          <w:numId w:val="0"/>
        </w:numPr>
        <w:spacing w:before="0" w:after="0"/>
      </w:pPr>
    </w:p>
    <w:p w:rsidR="0005291A" w:rsidRPr="00946447" w:rsidRDefault="0005291A" w:rsidP="0005291A">
      <w:pPr>
        <w:pStyle w:val="Overviewbullets"/>
        <w:numPr>
          <w:ilvl w:val="0"/>
          <w:numId w:val="0"/>
        </w:numPr>
        <w:spacing w:before="0" w:after="0"/>
        <w:ind w:left="360"/>
        <w:jc w:val="center"/>
        <w:rPr>
          <w:b/>
        </w:rPr>
      </w:pPr>
      <w:r w:rsidRPr="00946447">
        <w:rPr>
          <w:b/>
        </w:rPr>
        <w:t>Blake Lasson</w:t>
      </w:r>
    </w:p>
    <w:p w:rsidR="0005291A" w:rsidRPr="00946447" w:rsidRDefault="0005291A" w:rsidP="0005291A">
      <w:pPr>
        <w:pStyle w:val="Overviewbullets"/>
        <w:numPr>
          <w:ilvl w:val="0"/>
          <w:numId w:val="0"/>
        </w:numPr>
        <w:spacing w:before="0" w:after="0"/>
        <w:ind w:left="360"/>
        <w:jc w:val="center"/>
        <w:rPr>
          <w:i/>
        </w:rPr>
      </w:pPr>
      <w:r w:rsidRPr="00946447">
        <w:rPr>
          <w:i/>
        </w:rPr>
        <w:t>Senior Manager</w:t>
      </w:r>
    </w:p>
    <w:p w:rsidR="0005291A" w:rsidRPr="00946447" w:rsidRDefault="0005291A" w:rsidP="0005291A">
      <w:pPr>
        <w:pStyle w:val="Overviewbullets"/>
        <w:numPr>
          <w:ilvl w:val="0"/>
          <w:numId w:val="0"/>
        </w:numPr>
        <w:spacing w:before="0" w:after="0"/>
        <w:ind w:left="360"/>
        <w:jc w:val="center"/>
      </w:pPr>
      <w:r w:rsidRPr="00946447">
        <w:t>Deloitte US Firms</w:t>
      </w:r>
    </w:p>
    <w:p w:rsidR="0005291A" w:rsidRPr="00946447" w:rsidRDefault="0005291A" w:rsidP="0005291A">
      <w:pPr>
        <w:pStyle w:val="Overviewbullets"/>
        <w:numPr>
          <w:ilvl w:val="0"/>
          <w:numId w:val="0"/>
        </w:numPr>
        <w:spacing w:before="0" w:after="0"/>
        <w:ind w:left="360"/>
        <w:jc w:val="center"/>
      </w:pPr>
      <w:r w:rsidRPr="00946447">
        <w:t>4022 Sells Drive</w:t>
      </w:r>
    </w:p>
    <w:p w:rsidR="0005291A" w:rsidRPr="00946447" w:rsidRDefault="0005291A" w:rsidP="0005291A">
      <w:pPr>
        <w:pStyle w:val="Overviewbullets"/>
        <w:numPr>
          <w:ilvl w:val="0"/>
          <w:numId w:val="0"/>
        </w:numPr>
        <w:spacing w:before="0" w:after="0"/>
        <w:ind w:left="360"/>
        <w:jc w:val="center"/>
      </w:pPr>
      <w:r w:rsidRPr="00946447">
        <w:t>Nashville, TN 37076</w:t>
      </w:r>
    </w:p>
    <w:p w:rsidR="0005291A" w:rsidRPr="00946447" w:rsidRDefault="0005291A" w:rsidP="0005291A">
      <w:pPr>
        <w:pStyle w:val="Overviewbullets"/>
        <w:numPr>
          <w:ilvl w:val="0"/>
          <w:numId w:val="0"/>
        </w:numPr>
        <w:spacing w:before="0" w:after="0"/>
        <w:ind w:left="360"/>
        <w:jc w:val="center"/>
      </w:pPr>
      <w:r w:rsidRPr="00946447">
        <w:t>(615) 498-5182</w:t>
      </w:r>
    </w:p>
    <w:p w:rsidR="0005291A" w:rsidRPr="00946447" w:rsidRDefault="0005291A" w:rsidP="0005291A">
      <w:pPr>
        <w:pStyle w:val="Overviewbullets"/>
        <w:numPr>
          <w:ilvl w:val="0"/>
          <w:numId w:val="0"/>
        </w:numPr>
        <w:spacing w:before="0" w:after="0"/>
        <w:ind w:left="360"/>
        <w:jc w:val="center"/>
      </w:pPr>
    </w:p>
    <w:p w:rsidR="0005291A" w:rsidRPr="00946447" w:rsidRDefault="0005291A" w:rsidP="0005291A">
      <w:pPr>
        <w:pStyle w:val="Overviewbullets"/>
        <w:numPr>
          <w:ilvl w:val="0"/>
          <w:numId w:val="0"/>
        </w:numPr>
        <w:spacing w:before="0" w:after="0"/>
        <w:ind w:left="360"/>
        <w:jc w:val="center"/>
      </w:pPr>
    </w:p>
    <w:p w:rsidR="0005291A" w:rsidRPr="00946447" w:rsidRDefault="0005291A" w:rsidP="0005291A">
      <w:pPr>
        <w:pStyle w:val="Overviewbullets"/>
        <w:numPr>
          <w:ilvl w:val="0"/>
          <w:numId w:val="0"/>
        </w:numPr>
        <w:spacing w:before="0" w:after="0"/>
        <w:ind w:left="360"/>
        <w:jc w:val="center"/>
        <w:rPr>
          <w:b/>
        </w:rPr>
      </w:pPr>
      <w:r w:rsidRPr="00946447">
        <w:rPr>
          <w:b/>
        </w:rPr>
        <w:t>David Dancer</w:t>
      </w:r>
    </w:p>
    <w:p w:rsidR="0005291A" w:rsidRPr="00946447" w:rsidRDefault="0005291A" w:rsidP="0005291A">
      <w:pPr>
        <w:pStyle w:val="Overviewbullets"/>
        <w:numPr>
          <w:ilvl w:val="0"/>
          <w:numId w:val="0"/>
        </w:numPr>
        <w:spacing w:before="0" w:after="0"/>
        <w:ind w:left="360"/>
        <w:jc w:val="center"/>
        <w:rPr>
          <w:i/>
        </w:rPr>
      </w:pPr>
      <w:r w:rsidRPr="00946447">
        <w:rPr>
          <w:i/>
        </w:rPr>
        <w:t>Manager</w:t>
      </w:r>
    </w:p>
    <w:p w:rsidR="0005291A" w:rsidRPr="00946447" w:rsidRDefault="0005291A" w:rsidP="0005291A">
      <w:pPr>
        <w:pStyle w:val="Overviewbullets"/>
        <w:numPr>
          <w:ilvl w:val="0"/>
          <w:numId w:val="0"/>
        </w:numPr>
        <w:spacing w:before="0" w:after="0"/>
        <w:ind w:left="360"/>
        <w:jc w:val="center"/>
      </w:pPr>
      <w:r w:rsidRPr="00946447">
        <w:t>Deloitte US Firms</w:t>
      </w:r>
    </w:p>
    <w:p w:rsidR="0005291A" w:rsidRPr="00946447" w:rsidRDefault="0005291A" w:rsidP="0005291A">
      <w:pPr>
        <w:pStyle w:val="Overviewbullets"/>
        <w:numPr>
          <w:ilvl w:val="0"/>
          <w:numId w:val="0"/>
        </w:numPr>
        <w:spacing w:before="0" w:after="0"/>
        <w:ind w:left="360"/>
        <w:jc w:val="center"/>
      </w:pPr>
      <w:r w:rsidRPr="00946447">
        <w:t>4022 Sells Drive</w:t>
      </w:r>
    </w:p>
    <w:p w:rsidR="0005291A" w:rsidRPr="00946447" w:rsidRDefault="0005291A" w:rsidP="0005291A">
      <w:pPr>
        <w:pStyle w:val="Overviewbullets"/>
        <w:numPr>
          <w:ilvl w:val="0"/>
          <w:numId w:val="0"/>
        </w:numPr>
        <w:spacing w:before="0" w:after="0"/>
        <w:ind w:left="360"/>
        <w:jc w:val="center"/>
      </w:pPr>
      <w:r w:rsidRPr="00946447">
        <w:t>Nashville, TN 37076</w:t>
      </w:r>
    </w:p>
    <w:p w:rsidR="0005291A" w:rsidRPr="00946447" w:rsidRDefault="0005291A" w:rsidP="0005291A">
      <w:pPr>
        <w:pStyle w:val="Overviewbullets"/>
        <w:numPr>
          <w:ilvl w:val="0"/>
          <w:numId w:val="0"/>
        </w:numPr>
        <w:spacing w:before="0" w:after="0"/>
        <w:ind w:left="360"/>
        <w:jc w:val="center"/>
      </w:pPr>
      <w:r w:rsidRPr="00946447">
        <w:t>(615) 828-1131</w:t>
      </w:r>
    </w:p>
    <w:p w:rsidR="0005291A" w:rsidRPr="00946447" w:rsidRDefault="0005291A" w:rsidP="0005291A">
      <w:pPr>
        <w:pStyle w:val="Overviewbullets"/>
        <w:numPr>
          <w:ilvl w:val="0"/>
          <w:numId w:val="0"/>
        </w:numPr>
        <w:spacing w:before="0" w:after="0"/>
        <w:ind w:left="360"/>
        <w:jc w:val="center"/>
      </w:pPr>
    </w:p>
    <w:p w:rsidR="0005291A" w:rsidRPr="00946447" w:rsidRDefault="0005291A" w:rsidP="0005291A">
      <w:pPr>
        <w:pStyle w:val="Overviewbullets"/>
        <w:numPr>
          <w:ilvl w:val="0"/>
          <w:numId w:val="0"/>
        </w:numPr>
        <w:spacing w:before="0" w:after="0"/>
        <w:ind w:left="360"/>
        <w:jc w:val="center"/>
      </w:pPr>
    </w:p>
    <w:p w:rsidR="000664F2" w:rsidRPr="00946447" w:rsidRDefault="00184272" w:rsidP="00184272">
      <w:pPr>
        <w:pStyle w:val="Overviewbullets"/>
        <w:numPr>
          <w:ilvl w:val="0"/>
          <w:numId w:val="0"/>
        </w:numPr>
        <w:spacing w:before="0" w:after="0"/>
        <w:ind w:left="360"/>
        <w:jc w:val="center"/>
        <w:rPr>
          <w:b/>
        </w:rPr>
      </w:pPr>
      <w:r w:rsidRPr="00946447">
        <w:rPr>
          <w:b/>
        </w:rPr>
        <w:t>Rhonda Warren</w:t>
      </w:r>
    </w:p>
    <w:p w:rsidR="00184272" w:rsidRPr="00946447" w:rsidRDefault="00184272" w:rsidP="00184272">
      <w:pPr>
        <w:pStyle w:val="Overviewbullets"/>
        <w:numPr>
          <w:ilvl w:val="0"/>
          <w:numId w:val="0"/>
        </w:numPr>
        <w:spacing w:before="0" w:after="0"/>
        <w:ind w:left="360"/>
        <w:jc w:val="center"/>
        <w:rPr>
          <w:i/>
        </w:rPr>
      </w:pPr>
      <w:r w:rsidRPr="00946447">
        <w:rPr>
          <w:i/>
        </w:rPr>
        <w:t>Career Specialist</w:t>
      </w:r>
    </w:p>
    <w:p w:rsidR="00184272" w:rsidRPr="00946447" w:rsidRDefault="00597052" w:rsidP="00184272">
      <w:pPr>
        <w:pStyle w:val="Overviewbullets"/>
        <w:numPr>
          <w:ilvl w:val="0"/>
          <w:numId w:val="0"/>
        </w:numPr>
        <w:spacing w:before="0" w:after="0"/>
        <w:ind w:left="360"/>
        <w:jc w:val="center"/>
      </w:pPr>
      <w:r w:rsidRPr="00946447">
        <w:t>PENCI</w:t>
      </w:r>
      <w:r w:rsidR="00184272" w:rsidRPr="00946447">
        <w:t>L Foundation</w:t>
      </w:r>
    </w:p>
    <w:p w:rsidR="00184272" w:rsidRPr="00946447" w:rsidRDefault="00184272" w:rsidP="00184272">
      <w:pPr>
        <w:pStyle w:val="Overviewbullets"/>
        <w:numPr>
          <w:ilvl w:val="0"/>
          <w:numId w:val="0"/>
        </w:numPr>
        <w:spacing w:before="0" w:after="0"/>
        <w:ind w:left="360"/>
        <w:jc w:val="center"/>
      </w:pPr>
      <w:r w:rsidRPr="00946447">
        <w:t>1900 Hobson Pike</w:t>
      </w:r>
    </w:p>
    <w:p w:rsidR="00184272" w:rsidRPr="00946447" w:rsidRDefault="00184272" w:rsidP="00184272">
      <w:pPr>
        <w:pStyle w:val="Overviewbullets"/>
        <w:numPr>
          <w:ilvl w:val="0"/>
          <w:numId w:val="0"/>
        </w:numPr>
        <w:spacing w:before="0" w:after="0"/>
        <w:ind w:left="360"/>
        <w:jc w:val="center"/>
      </w:pPr>
      <w:r w:rsidRPr="00946447">
        <w:t>Antioch, TN 37086</w:t>
      </w:r>
    </w:p>
    <w:p w:rsidR="00D65CA9" w:rsidRPr="00946447" w:rsidRDefault="00D65CA9" w:rsidP="00184272">
      <w:pPr>
        <w:pStyle w:val="Overviewbullets"/>
        <w:numPr>
          <w:ilvl w:val="0"/>
          <w:numId w:val="0"/>
        </w:numPr>
        <w:spacing w:before="0" w:after="0"/>
        <w:ind w:left="360"/>
        <w:jc w:val="center"/>
      </w:pPr>
      <w:r w:rsidRPr="00946447">
        <w:t xml:space="preserve">(615) </w:t>
      </w:r>
      <w:r w:rsidR="006300AA" w:rsidRPr="00946447">
        <w:t>579</w:t>
      </w:r>
      <w:r w:rsidRPr="00946447">
        <w:t>-</w:t>
      </w:r>
      <w:r w:rsidR="006300AA" w:rsidRPr="00946447">
        <w:t>5650</w:t>
      </w:r>
    </w:p>
    <w:p w:rsidR="00D65CA9" w:rsidRPr="00946447" w:rsidRDefault="00D65CA9" w:rsidP="00184272">
      <w:pPr>
        <w:pStyle w:val="Overviewbullets"/>
        <w:numPr>
          <w:ilvl w:val="0"/>
          <w:numId w:val="0"/>
        </w:numPr>
        <w:spacing w:before="0" w:after="0"/>
        <w:ind w:left="360"/>
        <w:jc w:val="center"/>
      </w:pPr>
    </w:p>
    <w:p w:rsidR="00597052" w:rsidRPr="00946447" w:rsidRDefault="00597052" w:rsidP="00597052">
      <w:pPr>
        <w:pStyle w:val="Overviewbullets"/>
        <w:numPr>
          <w:ilvl w:val="0"/>
          <w:numId w:val="0"/>
        </w:numPr>
        <w:spacing w:before="0" w:after="0"/>
        <w:ind w:left="360"/>
        <w:jc w:val="center"/>
      </w:pPr>
    </w:p>
    <w:p w:rsidR="00597052" w:rsidRPr="00946447" w:rsidRDefault="00597052" w:rsidP="00597052">
      <w:pPr>
        <w:pStyle w:val="Overviewbullets"/>
        <w:numPr>
          <w:ilvl w:val="0"/>
          <w:numId w:val="0"/>
        </w:numPr>
        <w:spacing w:before="0" w:after="0"/>
        <w:ind w:left="360"/>
        <w:jc w:val="center"/>
        <w:rPr>
          <w:b/>
        </w:rPr>
      </w:pPr>
      <w:r w:rsidRPr="00946447">
        <w:rPr>
          <w:b/>
        </w:rPr>
        <w:t xml:space="preserve">Carmen Sparkman </w:t>
      </w:r>
    </w:p>
    <w:p w:rsidR="00597052" w:rsidRPr="00946447" w:rsidRDefault="00597052" w:rsidP="00597052">
      <w:pPr>
        <w:pStyle w:val="Overviewbullets"/>
        <w:numPr>
          <w:ilvl w:val="0"/>
          <w:numId w:val="0"/>
        </w:numPr>
        <w:spacing w:before="0" w:after="0"/>
        <w:ind w:left="360"/>
        <w:jc w:val="center"/>
        <w:rPr>
          <w:i/>
        </w:rPr>
      </w:pPr>
      <w:r w:rsidRPr="00946447">
        <w:rPr>
          <w:i/>
        </w:rPr>
        <w:t xml:space="preserve">Program Director </w:t>
      </w:r>
    </w:p>
    <w:p w:rsidR="00597052" w:rsidRPr="00946447" w:rsidRDefault="00597052" w:rsidP="00597052">
      <w:pPr>
        <w:pStyle w:val="Overviewbullets"/>
        <w:numPr>
          <w:ilvl w:val="0"/>
          <w:numId w:val="0"/>
        </w:numPr>
        <w:spacing w:before="0" w:after="0"/>
        <w:ind w:left="360"/>
        <w:jc w:val="center"/>
      </w:pPr>
      <w:r w:rsidRPr="00946447">
        <w:t>PENCIL Foundation</w:t>
      </w:r>
    </w:p>
    <w:p w:rsidR="00597052" w:rsidRPr="00946447" w:rsidRDefault="00597052" w:rsidP="00597052">
      <w:pPr>
        <w:pStyle w:val="Overviewbullets"/>
        <w:numPr>
          <w:ilvl w:val="0"/>
          <w:numId w:val="0"/>
        </w:numPr>
        <w:spacing w:before="0" w:after="0"/>
        <w:ind w:left="360"/>
        <w:jc w:val="center"/>
      </w:pPr>
      <w:r w:rsidRPr="00946447">
        <w:t>421 Great Circle Road</w:t>
      </w:r>
    </w:p>
    <w:p w:rsidR="00597052" w:rsidRPr="00946447" w:rsidRDefault="00597052" w:rsidP="00597052">
      <w:pPr>
        <w:pStyle w:val="Overviewbullets"/>
        <w:numPr>
          <w:ilvl w:val="0"/>
          <w:numId w:val="0"/>
        </w:numPr>
        <w:spacing w:before="0" w:after="0"/>
        <w:ind w:left="360"/>
        <w:jc w:val="center"/>
      </w:pPr>
      <w:r w:rsidRPr="00946447">
        <w:t>Nashville, TN 37228</w:t>
      </w:r>
    </w:p>
    <w:p w:rsidR="00597052" w:rsidRPr="00946447" w:rsidRDefault="00597052" w:rsidP="00184272">
      <w:pPr>
        <w:pStyle w:val="Overviewbullets"/>
        <w:numPr>
          <w:ilvl w:val="0"/>
          <w:numId w:val="0"/>
        </w:numPr>
        <w:spacing w:before="0" w:after="0"/>
        <w:ind w:left="360"/>
        <w:jc w:val="center"/>
      </w:pPr>
      <w:r w:rsidRPr="00946447">
        <w:t xml:space="preserve"> (615) 242-3167 x 227</w:t>
      </w:r>
    </w:p>
    <w:p w:rsidR="00184272" w:rsidRPr="00946447" w:rsidRDefault="00184272" w:rsidP="00597052">
      <w:pPr>
        <w:pStyle w:val="Overviewbullets"/>
        <w:numPr>
          <w:ilvl w:val="0"/>
          <w:numId w:val="0"/>
        </w:numPr>
        <w:spacing w:before="0" w:after="0"/>
        <w:ind w:left="360"/>
      </w:pPr>
    </w:p>
    <w:p w:rsidR="00184272" w:rsidRPr="00946447" w:rsidRDefault="00184272" w:rsidP="00184272">
      <w:pPr>
        <w:pStyle w:val="Overviewbullets"/>
        <w:numPr>
          <w:ilvl w:val="0"/>
          <w:numId w:val="0"/>
        </w:numPr>
        <w:spacing w:before="0" w:after="0"/>
        <w:ind w:left="360"/>
        <w:jc w:val="center"/>
      </w:pPr>
    </w:p>
    <w:p w:rsidR="00D65CA9" w:rsidRPr="00946447" w:rsidRDefault="00453730" w:rsidP="00184272">
      <w:pPr>
        <w:pStyle w:val="Overviewbullets"/>
        <w:numPr>
          <w:ilvl w:val="0"/>
          <w:numId w:val="0"/>
        </w:numPr>
        <w:spacing w:before="0" w:after="0"/>
        <w:ind w:left="360"/>
        <w:jc w:val="center"/>
        <w:rPr>
          <w:b/>
        </w:rPr>
      </w:pPr>
      <w:r w:rsidRPr="00946447">
        <w:rPr>
          <w:b/>
        </w:rPr>
        <w:t>Dr. William Hooper</w:t>
      </w:r>
    </w:p>
    <w:p w:rsidR="00D65CA9" w:rsidRPr="00946447" w:rsidRDefault="00453730" w:rsidP="00184272">
      <w:pPr>
        <w:pStyle w:val="Overviewbullets"/>
        <w:numPr>
          <w:ilvl w:val="0"/>
          <w:numId w:val="0"/>
        </w:numPr>
        <w:spacing w:before="0" w:after="0"/>
        <w:ind w:left="360"/>
        <w:jc w:val="center"/>
        <w:rPr>
          <w:i/>
        </w:rPr>
      </w:pPr>
      <w:r w:rsidRPr="00946447">
        <w:rPr>
          <w:i/>
        </w:rPr>
        <w:t>Professor</w:t>
      </w:r>
    </w:p>
    <w:p w:rsidR="00D65CA9" w:rsidRPr="00946447" w:rsidRDefault="00D65CA9" w:rsidP="00184272">
      <w:pPr>
        <w:pStyle w:val="Overviewbullets"/>
        <w:numPr>
          <w:ilvl w:val="0"/>
          <w:numId w:val="0"/>
        </w:numPr>
        <w:spacing w:before="0" w:after="0"/>
        <w:ind w:left="360"/>
        <w:jc w:val="center"/>
      </w:pPr>
      <w:r w:rsidRPr="00946447">
        <w:t xml:space="preserve"> </w:t>
      </w:r>
      <w:r w:rsidR="00453730" w:rsidRPr="00946447">
        <w:t>Belmont University</w:t>
      </w:r>
    </w:p>
    <w:p w:rsidR="00D65CA9" w:rsidRPr="00946447" w:rsidRDefault="00453730" w:rsidP="00184272">
      <w:pPr>
        <w:pStyle w:val="Overviewbullets"/>
        <w:numPr>
          <w:ilvl w:val="0"/>
          <w:numId w:val="0"/>
        </w:numPr>
        <w:spacing w:before="0" w:after="0"/>
        <w:ind w:left="360"/>
        <w:jc w:val="center"/>
      </w:pPr>
      <w:r w:rsidRPr="00946447">
        <w:t>1900 Belmont BLVD</w:t>
      </w:r>
    </w:p>
    <w:p w:rsidR="00D65CA9" w:rsidRPr="00946447" w:rsidRDefault="00453730" w:rsidP="00184272">
      <w:pPr>
        <w:pStyle w:val="Overviewbullets"/>
        <w:numPr>
          <w:ilvl w:val="0"/>
          <w:numId w:val="0"/>
        </w:numPr>
        <w:spacing w:before="0" w:after="0"/>
        <w:ind w:left="360"/>
        <w:jc w:val="center"/>
      </w:pPr>
      <w:r w:rsidRPr="00946447">
        <w:t>Nashville</w:t>
      </w:r>
      <w:r w:rsidR="00D65CA9" w:rsidRPr="00946447">
        <w:t>, TN 37130</w:t>
      </w:r>
    </w:p>
    <w:p w:rsidR="00D65CA9" w:rsidRPr="00946447" w:rsidRDefault="00D65CA9" w:rsidP="00184272">
      <w:pPr>
        <w:pStyle w:val="Overviewbullets"/>
        <w:numPr>
          <w:ilvl w:val="0"/>
          <w:numId w:val="0"/>
        </w:numPr>
        <w:spacing w:before="0" w:after="0"/>
        <w:ind w:left="360"/>
        <w:jc w:val="center"/>
      </w:pPr>
      <w:r w:rsidRPr="00946447">
        <w:t>(615)</w:t>
      </w:r>
      <w:r w:rsidR="00453730" w:rsidRPr="00946447">
        <w:t xml:space="preserve"> </w:t>
      </w:r>
      <w:r w:rsidR="00453730" w:rsidRPr="00946447">
        <w:rPr>
          <w:rStyle w:val="apple-style-span"/>
          <w:rFonts w:cs="Helvetica"/>
          <w:color w:val="000000"/>
        </w:rPr>
        <w:t>499-6801</w:t>
      </w:r>
    </w:p>
    <w:p w:rsidR="00D65CA9" w:rsidRPr="00946447" w:rsidRDefault="00D65CA9" w:rsidP="00184272">
      <w:pPr>
        <w:pStyle w:val="Overviewbullets"/>
        <w:numPr>
          <w:ilvl w:val="0"/>
          <w:numId w:val="0"/>
        </w:numPr>
        <w:spacing w:before="0" w:after="0"/>
        <w:ind w:left="360"/>
        <w:jc w:val="center"/>
      </w:pPr>
    </w:p>
    <w:p w:rsidR="00184272" w:rsidRPr="00946447" w:rsidRDefault="00184272" w:rsidP="00184272">
      <w:pPr>
        <w:pStyle w:val="Overviewbullets"/>
        <w:numPr>
          <w:ilvl w:val="0"/>
          <w:numId w:val="0"/>
        </w:numPr>
        <w:spacing w:before="0" w:after="0"/>
        <w:ind w:left="360"/>
        <w:jc w:val="center"/>
      </w:pPr>
    </w:p>
    <w:p w:rsidR="00597052" w:rsidRPr="00946447" w:rsidRDefault="00597052" w:rsidP="00597052">
      <w:pPr>
        <w:pStyle w:val="Overviewbullets"/>
        <w:numPr>
          <w:ilvl w:val="0"/>
          <w:numId w:val="0"/>
        </w:numPr>
        <w:spacing w:before="0" w:after="0"/>
        <w:ind w:left="360"/>
        <w:jc w:val="center"/>
        <w:rPr>
          <w:b/>
        </w:rPr>
      </w:pPr>
      <w:r w:rsidRPr="00946447">
        <w:rPr>
          <w:b/>
        </w:rPr>
        <w:t>Brandy Goodman</w:t>
      </w:r>
    </w:p>
    <w:p w:rsidR="00597052" w:rsidRPr="00946447" w:rsidRDefault="00597052" w:rsidP="00597052">
      <w:pPr>
        <w:pStyle w:val="Overviewbullets"/>
        <w:numPr>
          <w:ilvl w:val="0"/>
          <w:numId w:val="0"/>
        </w:numPr>
        <w:spacing w:before="0" w:after="0"/>
        <w:ind w:left="360"/>
        <w:jc w:val="center"/>
        <w:rPr>
          <w:i/>
        </w:rPr>
      </w:pPr>
      <w:r w:rsidRPr="00946447">
        <w:rPr>
          <w:i/>
        </w:rPr>
        <w:t>Manager</w:t>
      </w:r>
    </w:p>
    <w:p w:rsidR="00597052" w:rsidRPr="00946447" w:rsidRDefault="00597052" w:rsidP="00597052">
      <w:pPr>
        <w:pStyle w:val="Overviewbullets"/>
        <w:numPr>
          <w:ilvl w:val="0"/>
          <w:numId w:val="0"/>
        </w:numPr>
        <w:spacing w:before="0" w:after="0"/>
        <w:ind w:left="360"/>
        <w:jc w:val="center"/>
      </w:pPr>
      <w:r w:rsidRPr="00946447">
        <w:t>Pilot Travel Center</w:t>
      </w:r>
    </w:p>
    <w:p w:rsidR="00597052" w:rsidRPr="00946447" w:rsidRDefault="00597052" w:rsidP="00597052">
      <w:pPr>
        <w:pStyle w:val="Overviewbullets"/>
        <w:numPr>
          <w:ilvl w:val="0"/>
          <w:numId w:val="0"/>
        </w:numPr>
        <w:spacing w:before="0" w:after="0"/>
        <w:ind w:left="360"/>
        <w:jc w:val="center"/>
      </w:pPr>
      <w:r w:rsidRPr="00946447">
        <w:t>1555 Tommy Webb Drive</w:t>
      </w:r>
    </w:p>
    <w:p w:rsidR="00597052" w:rsidRPr="00946447" w:rsidRDefault="00597052" w:rsidP="00597052">
      <w:pPr>
        <w:pStyle w:val="Overviewbullets"/>
        <w:numPr>
          <w:ilvl w:val="0"/>
          <w:numId w:val="0"/>
        </w:numPr>
        <w:spacing w:before="0" w:after="0"/>
        <w:ind w:left="360"/>
        <w:jc w:val="center"/>
      </w:pPr>
      <w:r w:rsidRPr="00946447">
        <w:t>Meridian, MS 39301</w:t>
      </w:r>
    </w:p>
    <w:p w:rsidR="00597052" w:rsidRPr="00946447" w:rsidRDefault="00597052" w:rsidP="00597052">
      <w:pPr>
        <w:pStyle w:val="Overviewbullets"/>
        <w:numPr>
          <w:ilvl w:val="0"/>
          <w:numId w:val="0"/>
        </w:numPr>
        <w:spacing w:before="0" w:after="0"/>
        <w:ind w:left="360"/>
        <w:jc w:val="center"/>
        <w:rPr>
          <w:rStyle w:val="apple-style-span"/>
          <w:rFonts w:cs="Arial"/>
          <w:color w:val="000000"/>
          <w:sz w:val="20"/>
          <w:szCs w:val="20"/>
        </w:rPr>
      </w:pPr>
      <w:r w:rsidRPr="00946447">
        <w:rPr>
          <w:rStyle w:val="tel"/>
          <w:rFonts w:cs="Arial"/>
          <w:color w:val="000000"/>
          <w:sz w:val="20"/>
          <w:szCs w:val="20"/>
        </w:rPr>
        <w:t>(</w:t>
      </w:r>
      <w:r w:rsidR="006300AA" w:rsidRPr="00946447">
        <w:rPr>
          <w:rStyle w:val="tel"/>
          <w:rFonts w:cs="Arial"/>
          <w:color w:val="000000"/>
          <w:sz w:val="20"/>
          <w:szCs w:val="20"/>
        </w:rPr>
        <w:t>615</w:t>
      </w:r>
      <w:r w:rsidRPr="00946447">
        <w:rPr>
          <w:rStyle w:val="tel"/>
          <w:rFonts w:cs="Arial"/>
          <w:color w:val="000000"/>
          <w:sz w:val="20"/>
          <w:szCs w:val="20"/>
        </w:rPr>
        <w:t xml:space="preserve">) </w:t>
      </w:r>
      <w:r w:rsidR="006300AA" w:rsidRPr="00946447">
        <w:rPr>
          <w:rStyle w:val="tel"/>
          <w:rFonts w:cs="Arial"/>
          <w:color w:val="000000"/>
          <w:sz w:val="20"/>
          <w:szCs w:val="20"/>
        </w:rPr>
        <w:t>669</w:t>
      </w:r>
      <w:r w:rsidRPr="00946447">
        <w:rPr>
          <w:rStyle w:val="tel"/>
          <w:rFonts w:cs="Arial"/>
          <w:color w:val="000000"/>
          <w:sz w:val="20"/>
          <w:szCs w:val="20"/>
        </w:rPr>
        <w:t>-</w:t>
      </w:r>
      <w:r w:rsidR="006300AA" w:rsidRPr="00946447">
        <w:rPr>
          <w:rStyle w:val="tel"/>
          <w:rFonts w:cs="Arial"/>
          <w:color w:val="000000"/>
          <w:sz w:val="20"/>
          <w:szCs w:val="20"/>
        </w:rPr>
        <w:t>0</w:t>
      </w:r>
      <w:r w:rsidRPr="00946447">
        <w:rPr>
          <w:rStyle w:val="tel"/>
          <w:rFonts w:cs="Arial"/>
          <w:color w:val="000000"/>
          <w:sz w:val="20"/>
          <w:szCs w:val="20"/>
        </w:rPr>
        <w:t>5</w:t>
      </w:r>
      <w:r w:rsidR="006300AA" w:rsidRPr="00946447">
        <w:rPr>
          <w:rStyle w:val="tel"/>
          <w:rFonts w:cs="Arial"/>
          <w:color w:val="000000"/>
          <w:sz w:val="20"/>
          <w:szCs w:val="20"/>
        </w:rPr>
        <w:t>3</w:t>
      </w:r>
      <w:r w:rsidRPr="00946447">
        <w:rPr>
          <w:rStyle w:val="tel"/>
          <w:rFonts w:cs="Arial"/>
          <w:color w:val="000000"/>
          <w:sz w:val="20"/>
          <w:szCs w:val="20"/>
        </w:rPr>
        <w:t>1</w:t>
      </w:r>
      <w:r w:rsidRPr="00946447">
        <w:rPr>
          <w:rStyle w:val="apple-style-span"/>
          <w:rFonts w:ascii="Arial" w:hAnsi="Arial" w:cs="Arial"/>
          <w:color w:val="000000"/>
          <w:sz w:val="20"/>
          <w:szCs w:val="20"/>
        </w:rPr>
        <w:t>‎</w:t>
      </w:r>
    </w:p>
    <w:p w:rsidR="00273209" w:rsidRPr="00946447" w:rsidRDefault="00273209" w:rsidP="00597052">
      <w:pPr>
        <w:pStyle w:val="Overviewbullets"/>
        <w:numPr>
          <w:ilvl w:val="0"/>
          <w:numId w:val="0"/>
        </w:numPr>
        <w:spacing w:before="0" w:after="0"/>
        <w:ind w:left="360"/>
        <w:jc w:val="center"/>
        <w:rPr>
          <w:rStyle w:val="apple-style-span"/>
          <w:rFonts w:cs="Arial"/>
          <w:color w:val="000000"/>
          <w:sz w:val="20"/>
          <w:szCs w:val="20"/>
        </w:rPr>
      </w:pPr>
    </w:p>
    <w:p w:rsidR="0005291A" w:rsidRPr="00946447" w:rsidRDefault="0005291A" w:rsidP="00597052">
      <w:pPr>
        <w:pStyle w:val="Overviewbullets"/>
        <w:numPr>
          <w:ilvl w:val="0"/>
          <w:numId w:val="0"/>
        </w:numPr>
        <w:spacing w:before="0" w:after="0"/>
        <w:ind w:left="360"/>
        <w:jc w:val="center"/>
        <w:rPr>
          <w:rStyle w:val="apple-style-span"/>
          <w:rFonts w:cs="Arial"/>
          <w:color w:val="000000"/>
          <w:sz w:val="20"/>
          <w:szCs w:val="20"/>
        </w:rPr>
      </w:pPr>
    </w:p>
    <w:p w:rsidR="0005291A" w:rsidRPr="00946447" w:rsidRDefault="0005291A">
      <w:pPr>
        <w:pStyle w:val="Overviewbullets"/>
        <w:numPr>
          <w:ilvl w:val="0"/>
          <w:numId w:val="0"/>
        </w:numPr>
        <w:spacing w:before="0" w:after="0"/>
        <w:ind w:left="360"/>
        <w:jc w:val="center"/>
      </w:pPr>
    </w:p>
    <w:sectPr w:rsidR="0005291A" w:rsidRPr="00946447" w:rsidSect="007445EB">
      <w:pgSz w:w="12240" w:h="15840"/>
      <w:pgMar w:top="792" w:right="907" w:bottom="173" w:left="907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064" w:rsidRDefault="00F66064">
      <w:r>
        <w:separator/>
      </w:r>
    </w:p>
  </w:endnote>
  <w:endnote w:type="continuationSeparator" w:id="0">
    <w:p w:rsidR="00F66064" w:rsidRDefault="00F66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064" w:rsidRDefault="00F66064">
      <w:r>
        <w:separator/>
      </w:r>
    </w:p>
  </w:footnote>
  <w:footnote w:type="continuationSeparator" w:id="0">
    <w:p w:rsidR="00F66064" w:rsidRDefault="00F660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BAF693C"/>
    <w:multiLevelType w:val="hybridMultilevel"/>
    <w:tmpl w:val="EB662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D266357"/>
    <w:multiLevelType w:val="hybridMultilevel"/>
    <w:tmpl w:val="74D8F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DAE5537"/>
    <w:multiLevelType w:val="hybridMultilevel"/>
    <w:tmpl w:val="1A6C2B5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9"/>
  </w:num>
  <w:num w:numId="3">
    <w:abstractNumId w:val="16"/>
  </w:num>
  <w:num w:numId="4">
    <w:abstractNumId w:val="19"/>
  </w:num>
  <w:num w:numId="5">
    <w:abstractNumId w:val="28"/>
  </w:num>
  <w:num w:numId="6">
    <w:abstractNumId w:val="12"/>
  </w:num>
  <w:num w:numId="7">
    <w:abstractNumId w:val="17"/>
  </w:num>
  <w:num w:numId="8">
    <w:abstractNumId w:val="14"/>
  </w:num>
  <w:num w:numId="9">
    <w:abstractNumId w:val="15"/>
  </w:num>
  <w:num w:numId="10">
    <w:abstractNumId w:val="27"/>
  </w:num>
  <w:num w:numId="11">
    <w:abstractNumId w:val="24"/>
  </w:num>
  <w:num w:numId="12">
    <w:abstractNumId w:val="25"/>
  </w:num>
  <w:num w:numId="13">
    <w:abstractNumId w:val="22"/>
  </w:num>
  <w:num w:numId="14">
    <w:abstractNumId w:val="0"/>
  </w:num>
  <w:num w:numId="15">
    <w:abstractNumId w:val="30"/>
  </w:num>
  <w:num w:numId="16">
    <w:abstractNumId w:val="20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26"/>
  </w:num>
  <w:num w:numId="28">
    <w:abstractNumId w:val="11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</w:num>
  <w:num w:numId="31">
    <w:abstractNumId w:val="21"/>
  </w:num>
  <w:num w:numId="32">
    <w:abstractNumId w:val="31"/>
  </w:num>
  <w:num w:numId="33">
    <w:abstractNumId w:val="24"/>
  </w:num>
  <w:num w:numId="34">
    <w:abstractNumId w:val="24"/>
  </w:num>
  <w:num w:numId="35">
    <w:abstractNumId w:val="24"/>
  </w:num>
  <w:num w:numId="36">
    <w:abstractNumId w:val="24"/>
  </w:num>
  <w:num w:numId="37">
    <w:abstractNumId w:val="24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76C"/>
    <w:rsid w:val="0005291A"/>
    <w:rsid w:val="000664F2"/>
    <w:rsid w:val="00074A24"/>
    <w:rsid w:val="00174AFA"/>
    <w:rsid w:val="00184272"/>
    <w:rsid w:val="001C06D0"/>
    <w:rsid w:val="00273209"/>
    <w:rsid w:val="002E3BA6"/>
    <w:rsid w:val="003962A2"/>
    <w:rsid w:val="004160A4"/>
    <w:rsid w:val="00433560"/>
    <w:rsid w:val="00453730"/>
    <w:rsid w:val="00597052"/>
    <w:rsid w:val="005D4441"/>
    <w:rsid w:val="006300AA"/>
    <w:rsid w:val="00637FF6"/>
    <w:rsid w:val="006F0719"/>
    <w:rsid w:val="007445EB"/>
    <w:rsid w:val="007B0B9D"/>
    <w:rsid w:val="007D576C"/>
    <w:rsid w:val="007F128A"/>
    <w:rsid w:val="00813B71"/>
    <w:rsid w:val="008A4B1A"/>
    <w:rsid w:val="008C62A1"/>
    <w:rsid w:val="00946447"/>
    <w:rsid w:val="00A00F9E"/>
    <w:rsid w:val="00A9225B"/>
    <w:rsid w:val="00B57910"/>
    <w:rsid w:val="00B91F10"/>
    <w:rsid w:val="00BF006F"/>
    <w:rsid w:val="00D65CA9"/>
    <w:rsid w:val="00D86711"/>
    <w:rsid w:val="00DD7F3A"/>
    <w:rsid w:val="00E373B4"/>
    <w:rsid w:val="00E66A5C"/>
    <w:rsid w:val="00EA693D"/>
    <w:rsid w:val="00F05B10"/>
    <w:rsid w:val="00F6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paragraph" w:customStyle="1" w:styleId="Name">
    <w:name w:val="Name"/>
    <w:basedOn w:val="PlainText"/>
    <w:autoRedefine/>
    <w:rsid w:val="00813B71"/>
    <w:pPr>
      <w:shd w:val="pct15" w:color="auto" w:fill="auto"/>
      <w:spacing w:before="240" w:after="80"/>
      <w:jc w:val="center"/>
    </w:pPr>
    <w:rPr>
      <w:rFonts w:ascii="Verdana" w:hAnsi="Verdan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jc w:val="center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pct12" w:color="auto" w:fill="auto"/>
      <w:spacing w:before="480" w:after="120"/>
    </w:pPr>
    <w:rPr>
      <w:rFonts w:ascii="Arial" w:hAnsi="Arial"/>
      <w:b/>
      <w:iCs/>
      <w:sz w:val="24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Dates">
    <w:name w:val="Business Name &amp; Dates"/>
    <w:basedOn w:val="Location"/>
    <w:qFormat/>
  </w:style>
  <w:style w:type="character" w:customStyle="1" w:styleId="apple-style-span">
    <w:name w:val="apple-style-span"/>
    <w:basedOn w:val="DefaultParagraphFont"/>
    <w:rsid w:val="00184272"/>
  </w:style>
  <w:style w:type="character" w:customStyle="1" w:styleId="tel">
    <w:name w:val="tel"/>
    <w:basedOn w:val="DefaultParagraphFont"/>
    <w:rsid w:val="00184272"/>
  </w:style>
  <w:style w:type="table" w:styleId="TableGrid">
    <w:name w:val="Table Grid"/>
    <w:basedOn w:val="TableNormal"/>
    <w:uiPriority w:val="59"/>
    <w:rsid w:val="004160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D444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paragraph" w:customStyle="1" w:styleId="Name">
    <w:name w:val="Name"/>
    <w:basedOn w:val="PlainText"/>
    <w:autoRedefine/>
    <w:rsid w:val="00813B71"/>
    <w:pPr>
      <w:shd w:val="pct15" w:color="auto" w:fill="auto"/>
      <w:spacing w:before="240" w:after="80"/>
      <w:jc w:val="center"/>
    </w:pPr>
    <w:rPr>
      <w:rFonts w:ascii="Verdana" w:hAnsi="Verdan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jc w:val="center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pct12" w:color="auto" w:fill="auto"/>
      <w:spacing w:before="480" w:after="120"/>
    </w:pPr>
    <w:rPr>
      <w:rFonts w:ascii="Arial" w:hAnsi="Arial"/>
      <w:b/>
      <w:iCs/>
      <w:sz w:val="24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Dates">
    <w:name w:val="Business Name &amp; Dates"/>
    <w:basedOn w:val="Location"/>
    <w:qFormat/>
  </w:style>
  <w:style w:type="character" w:customStyle="1" w:styleId="apple-style-span">
    <w:name w:val="apple-style-span"/>
    <w:basedOn w:val="DefaultParagraphFont"/>
    <w:rsid w:val="00184272"/>
  </w:style>
  <w:style w:type="character" w:customStyle="1" w:styleId="tel">
    <w:name w:val="tel"/>
    <w:basedOn w:val="DefaultParagraphFont"/>
    <w:rsid w:val="00184272"/>
  </w:style>
  <w:style w:type="table" w:styleId="TableGrid">
    <w:name w:val="Table Grid"/>
    <w:basedOn w:val="TableNormal"/>
    <w:uiPriority w:val="59"/>
    <w:rsid w:val="004160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D444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\AppData\Roaming\Microsoft\Templates\MN_HighSchool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7712C6D7-930D-4F35-9626-F52BD4612C53</TemplateGUID>
    <TemplateBuildVersion>8</TemplateBuildVersion>
    <TemplateBuildDate>2010-06-15T11:59:52.5042985+02:00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75C4D-BEC9-41C7-B68F-16494D2A4570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6AEC4B6D-D758-46E2-8141-51EAF10942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899E8B-5015-4E88-954C-90AB05D2B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MN_HighSchoolResume</Template>
  <TotalTime>0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2005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2009-06-18T17:50:00Z</cp:lastPrinted>
  <dcterms:created xsi:type="dcterms:W3CDTF">2014-01-27T15:43:00Z</dcterms:created>
  <dcterms:modified xsi:type="dcterms:W3CDTF">2014-03-11T13:54:00Z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TC101953374</vt:lpwstr>
  </property>
</Properties>
</file>